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525BA" w14:textId="56021DCC" w:rsidR="00B901E5" w:rsidRPr="001D0561" w:rsidRDefault="00C51BF3" w:rsidP="008723B0">
      <w:pPr>
        <w:pStyle w:val="Header"/>
        <w:jc w:val="center"/>
        <w:rPr>
          <w:b/>
          <w:bCs/>
          <w:sz w:val="32"/>
          <w:szCs w:val="32"/>
        </w:rPr>
      </w:pPr>
      <w:r w:rsidRPr="00C51BF3">
        <w:rPr>
          <w:b/>
          <w:bCs/>
          <w:sz w:val="32"/>
          <w:szCs w:val="32"/>
        </w:rPr>
        <w:t>Tika Adhikari</w:t>
      </w:r>
    </w:p>
    <w:p w14:paraId="3E7B3B38" w14:textId="59BDE05D" w:rsidR="00C51BF3" w:rsidRDefault="00C51BF3" w:rsidP="008723B0">
      <w:pPr>
        <w:pStyle w:val="Header"/>
        <w:jc w:val="center"/>
      </w:pPr>
      <w:r w:rsidRPr="00C51BF3">
        <w:t>(720)-416-2446</w:t>
      </w:r>
    </w:p>
    <w:p w14:paraId="189B97D5" w14:textId="5C18A5A3" w:rsidR="00C51BF3" w:rsidRDefault="00977A88" w:rsidP="008723B0">
      <w:pPr>
        <w:pStyle w:val="Header"/>
        <w:jc w:val="center"/>
        <w:rPr>
          <w:rStyle w:val="Hyperlink"/>
        </w:rPr>
      </w:pPr>
      <w:hyperlink r:id="rId8" w:history="1">
        <w:r w:rsidR="00B2054E" w:rsidRPr="00223574">
          <w:rPr>
            <w:rStyle w:val="Hyperlink"/>
          </w:rPr>
          <w:t>Adhikarit12@yahoo.com</w:t>
        </w:r>
      </w:hyperlink>
    </w:p>
    <w:p w14:paraId="38974F48" w14:textId="332C9608" w:rsidR="00CE1719" w:rsidRPr="005E0EC7" w:rsidRDefault="00C37E59" w:rsidP="008723B0">
      <w:pPr>
        <w:pStyle w:val="Header"/>
        <w:jc w:val="center"/>
        <w:rPr>
          <w:color w:val="000000" w:themeColor="text1"/>
        </w:rPr>
      </w:pPr>
      <w:hyperlink r:id="rId9" w:history="1">
        <w:r w:rsidRPr="005E0EC7">
          <w:rPr>
            <w:rStyle w:val="Hyperlink"/>
            <w:color w:val="000000" w:themeColor="text1"/>
            <w:u w:val="none"/>
          </w:rPr>
          <w:t>www.linkedin.com/in/tikaadhikari/</w:t>
        </w:r>
      </w:hyperlink>
    </w:p>
    <w:p w14:paraId="241C7A9B" w14:textId="68CE2B77" w:rsidR="00B703F2" w:rsidRPr="00BB7FB4" w:rsidRDefault="00C37E59" w:rsidP="00BB7FB4">
      <w:pPr>
        <w:pStyle w:val="Header"/>
        <w:jc w:val="center"/>
      </w:pPr>
      <w:r w:rsidRPr="00C37E59">
        <w:t>https://github.com/tika27</w:t>
      </w:r>
    </w:p>
    <w:p w14:paraId="1C1DA88D" w14:textId="77777777" w:rsidR="00BB7FB4" w:rsidRDefault="00BB7FB4" w:rsidP="00C51BF3">
      <w:pPr>
        <w:pStyle w:val="Heading1"/>
        <w:rPr>
          <w:rFonts w:asciiTheme="minorHAnsi" w:hAnsiTheme="minorHAnsi" w:cstheme="minorHAnsi"/>
        </w:rPr>
      </w:pPr>
    </w:p>
    <w:p w14:paraId="739856EF" w14:textId="48666AD7" w:rsidR="00C51BF3" w:rsidRPr="003B19FB" w:rsidRDefault="00832DA5" w:rsidP="00C51BF3">
      <w:pPr>
        <w:pStyle w:val="Heading1"/>
        <w:rPr>
          <w:rFonts w:asciiTheme="minorHAnsi" w:hAnsiTheme="minorHAnsi" w:cstheme="minorHAnsi"/>
        </w:rPr>
      </w:pPr>
      <w:r>
        <w:rPr>
          <w:rFonts w:asciiTheme="minorHAnsi" w:hAnsiTheme="minorHAnsi" w:cstheme="minorHAnsi"/>
        </w:rPr>
        <w:t>Summery</w:t>
      </w:r>
    </w:p>
    <w:p w14:paraId="364C0BBB" w14:textId="77777777" w:rsidR="00F376E5" w:rsidRPr="003B19FB" w:rsidRDefault="00F376E5" w:rsidP="00C51BF3">
      <w:pPr>
        <w:rPr>
          <w:rFonts w:asciiTheme="minorHAnsi" w:hAnsiTheme="minorHAnsi" w:cstheme="minorHAnsi"/>
        </w:rPr>
      </w:pPr>
    </w:p>
    <w:p w14:paraId="3B938DA5" w14:textId="065EC0F6" w:rsidR="00903C96" w:rsidRPr="00903C96" w:rsidRDefault="00832DA5" w:rsidP="00903C96">
      <w:r>
        <w:t>Dedicated Web Designer trained in the latest technologies. Highly adaptable. Detail oriented.</w:t>
      </w:r>
    </w:p>
    <w:p w14:paraId="5523DBFD" w14:textId="5BBB6554" w:rsidR="00903C96" w:rsidRDefault="00903C96" w:rsidP="00903C96"/>
    <w:p w14:paraId="71E4055D" w14:textId="3EBDE999" w:rsidR="00903C96" w:rsidRDefault="00903C96" w:rsidP="00903C96">
      <w:pPr>
        <w:pStyle w:val="Heading1"/>
        <w:rPr>
          <w:rFonts w:asciiTheme="minorHAnsi" w:hAnsiTheme="minorHAnsi" w:cstheme="minorHAnsi"/>
        </w:rPr>
      </w:pPr>
      <w:r>
        <w:rPr>
          <w:rFonts w:asciiTheme="minorHAnsi" w:hAnsiTheme="minorHAnsi" w:cstheme="minorHAnsi"/>
        </w:rPr>
        <w:t xml:space="preserve">Skills </w:t>
      </w:r>
    </w:p>
    <w:p w14:paraId="4DF8DD6E" w14:textId="242467EA" w:rsidR="000F0733" w:rsidRDefault="000F0733" w:rsidP="000F0733"/>
    <w:p w14:paraId="0F88691D" w14:textId="77777777" w:rsidR="000F0733" w:rsidRDefault="000F0733" w:rsidP="000F0733">
      <w:pPr>
        <w:pStyle w:val="ListParagraph"/>
        <w:numPr>
          <w:ilvl w:val="0"/>
          <w:numId w:val="12"/>
        </w:numPr>
      </w:pPr>
      <w:r>
        <w:t>HTML</w:t>
      </w:r>
      <w:r>
        <w:tab/>
      </w:r>
      <w:r>
        <w:tab/>
      </w:r>
      <w:r>
        <w:tab/>
      </w:r>
      <w:r>
        <w:tab/>
      </w:r>
    </w:p>
    <w:p w14:paraId="2273F0BF" w14:textId="77777777" w:rsidR="000F0733" w:rsidRDefault="000F0733" w:rsidP="000F0733">
      <w:pPr>
        <w:pStyle w:val="ListParagraph"/>
        <w:numPr>
          <w:ilvl w:val="0"/>
          <w:numId w:val="12"/>
        </w:numPr>
      </w:pPr>
      <w:r>
        <w:t>MongoDB</w:t>
      </w:r>
      <w:r>
        <w:tab/>
      </w:r>
      <w:r>
        <w:tab/>
      </w:r>
    </w:p>
    <w:p w14:paraId="4129996A" w14:textId="2975ACD3" w:rsidR="000F0733" w:rsidRDefault="000F0733" w:rsidP="000F0733">
      <w:pPr>
        <w:pStyle w:val="ListParagraph"/>
        <w:numPr>
          <w:ilvl w:val="0"/>
          <w:numId w:val="12"/>
        </w:numPr>
      </w:pPr>
      <w:r>
        <w:t>MYSQL</w:t>
      </w:r>
    </w:p>
    <w:p w14:paraId="069BFE41" w14:textId="77777777" w:rsidR="000F0733" w:rsidRDefault="000F0733" w:rsidP="000F0733">
      <w:pPr>
        <w:pStyle w:val="ListParagraph"/>
        <w:numPr>
          <w:ilvl w:val="0"/>
          <w:numId w:val="12"/>
        </w:numPr>
      </w:pPr>
      <w:r>
        <w:t>Express</w:t>
      </w:r>
    </w:p>
    <w:p w14:paraId="0EACFE05" w14:textId="351F235A" w:rsidR="000F0733" w:rsidRDefault="000F0733" w:rsidP="000F0733">
      <w:pPr>
        <w:pStyle w:val="ListParagraph"/>
        <w:numPr>
          <w:ilvl w:val="0"/>
          <w:numId w:val="12"/>
        </w:numPr>
      </w:pPr>
      <w:r>
        <w:t>JavaScript</w:t>
      </w:r>
    </w:p>
    <w:p w14:paraId="4EE4F2DA" w14:textId="2AB8DC74" w:rsidR="000F0733" w:rsidRDefault="000F0733" w:rsidP="000F0733">
      <w:pPr>
        <w:pStyle w:val="ListParagraph"/>
        <w:numPr>
          <w:ilvl w:val="0"/>
          <w:numId w:val="12"/>
        </w:numPr>
      </w:pPr>
      <w:r>
        <w:t>CSS</w:t>
      </w:r>
    </w:p>
    <w:p w14:paraId="10EE2955" w14:textId="435F0468" w:rsidR="000F0733" w:rsidRDefault="000F0733" w:rsidP="000F0733">
      <w:pPr>
        <w:pStyle w:val="ListParagraph"/>
        <w:numPr>
          <w:ilvl w:val="0"/>
          <w:numId w:val="12"/>
        </w:numPr>
      </w:pPr>
      <w:r>
        <w:t>jQuery</w:t>
      </w:r>
    </w:p>
    <w:p w14:paraId="77E7FC1B" w14:textId="1BAA5C3A" w:rsidR="000F0733" w:rsidRDefault="000F0733" w:rsidP="000F0733">
      <w:pPr>
        <w:pStyle w:val="ListParagraph"/>
        <w:numPr>
          <w:ilvl w:val="0"/>
          <w:numId w:val="12"/>
        </w:numPr>
      </w:pPr>
      <w:r>
        <w:t>Node.js</w:t>
      </w:r>
    </w:p>
    <w:p w14:paraId="77AC617B" w14:textId="2B249BC7" w:rsidR="000F0733" w:rsidRDefault="000F0733" w:rsidP="00CE1719">
      <w:pPr>
        <w:rPr>
          <w:rFonts w:asciiTheme="minorHAnsi" w:hAnsiTheme="minorHAnsi" w:cstheme="minorHAnsi"/>
        </w:rPr>
      </w:pPr>
    </w:p>
    <w:p w14:paraId="65549FB4" w14:textId="77777777" w:rsidR="00A90527" w:rsidRPr="003B19FB" w:rsidRDefault="00251FA2" w:rsidP="00BE3B15">
      <w:pPr>
        <w:pStyle w:val="Heading1"/>
        <w:rPr>
          <w:rFonts w:asciiTheme="minorHAnsi" w:hAnsiTheme="minorHAnsi" w:cstheme="minorHAnsi"/>
        </w:rPr>
      </w:pPr>
      <w:r w:rsidRPr="003B19FB">
        <w:rPr>
          <w:rFonts w:asciiTheme="minorHAnsi" w:hAnsiTheme="minorHAnsi" w:cstheme="minorHAnsi"/>
        </w:rPr>
        <w:t>Experience</w:t>
      </w:r>
    </w:p>
    <w:p w14:paraId="75FD2987" w14:textId="77777777" w:rsidR="00376623" w:rsidRPr="00376623" w:rsidRDefault="00376623" w:rsidP="00376623">
      <w:pPr>
        <w:rPr>
          <w:rFonts w:asciiTheme="minorHAnsi" w:hAnsiTheme="minorHAnsi" w:cstheme="minorHAnsi"/>
          <w:b/>
          <w:bCs/>
        </w:rPr>
      </w:pPr>
      <w:r w:rsidRPr="00376623">
        <w:rPr>
          <w:rFonts w:asciiTheme="minorHAnsi" w:hAnsiTheme="minorHAnsi" w:cstheme="minorHAnsi"/>
          <w:b/>
          <w:bCs/>
        </w:rPr>
        <w:t xml:space="preserve">Full Stack Web Developer </w:t>
      </w:r>
    </w:p>
    <w:p w14:paraId="0C2F0A85" w14:textId="03B34824" w:rsidR="00376623" w:rsidRDefault="00376623" w:rsidP="00376623">
      <w:pPr>
        <w:rPr>
          <w:rFonts w:asciiTheme="minorHAnsi" w:hAnsiTheme="minorHAnsi" w:cstheme="minorHAnsi"/>
          <w:b/>
          <w:bCs/>
        </w:rPr>
      </w:pPr>
      <w:r w:rsidRPr="00376623">
        <w:rPr>
          <w:rFonts w:asciiTheme="minorHAnsi" w:hAnsiTheme="minorHAnsi" w:cstheme="minorHAnsi"/>
          <w:b/>
          <w:bCs/>
        </w:rPr>
        <w:t>The Coding Bootcamp at DU Denver – Denver, CO</w:t>
      </w:r>
    </w:p>
    <w:p w14:paraId="0FE34CEC" w14:textId="2C15A471" w:rsidR="00376623" w:rsidRDefault="00376623" w:rsidP="00376623">
      <w:pPr>
        <w:pStyle w:val="ListParagraph"/>
        <w:numPr>
          <w:ilvl w:val="0"/>
          <w:numId w:val="13"/>
        </w:numPr>
        <w:rPr>
          <w:rFonts w:cstheme="minorHAnsi"/>
        </w:rPr>
      </w:pPr>
      <w:r>
        <w:rPr>
          <w:rFonts w:cstheme="minorHAnsi"/>
        </w:rPr>
        <w:t xml:space="preserve">Designed and developed 20 web applications using technologies that include: JavaScript, CSS, Node.js, Express, </w:t>
      </w:r>
      <w:r w:rsidR="008D70BD">
        <w:rPr>
          <w:rFonts w:cstheme="minorHAnsi"/>
        </w:rPr>
        <w:t>MySQL, MongoDB, and React.</w:t>
      </w:r>
    </w:p>
    <w:p w14:paraId="5552492F" w14:textId="3A175457" w:rsidR="008D70BD" w:rsidRDefault="008D70BD" w:rsidP="00376623">
      <w:pPr>
        <w:pStyle w:val="ListParagraph"/>
        <w:numPr>
          <w:ilvl w:val="0"/>
          <w:numId w:val="13"/>
        </w:numPr>
        <w:rPr>
          <w:rFonts w:cstheme="minorHAnsi"/>
        </w:rPr>
      </w:pPr>
      <w:r>
        <w:rPr>
          <w:rFonts w:cstheme="minorHAnsi"/>
        </w:rPr>
        <w:t xml:space="preserve">Collaborated with other developers on group </w:t>
      </w:r>
      <w:r w:rsidR="00A575F3">
        <w:rPr>
          <w:rFonts w:cstheme="minorHAnsi"/>
        </w:rPr>
        <w:t>projects and established a project workflow using GitHub.</w:t>
      </w:r>
    </w:p>
    <w:p w14:paraId="2C0B6460" w14:textId="2C369F33" w:rsidR="00DC426B" w:rsidRPr="0053582D" w:rsidRDefault="00DC426B" w:rsidP="00DC426B">
      <w:pPr>
        <w:rPr>
          <w:rFonts w:cstheme="minorHAnsi"/>
          <w:b/>
          <w:bCs/>
        </w:rPr>
      </w:pPr>
      <w:r w:rsidRPr="0053582D">
        <w:rPr>
          <w:rFonts w:cstheme="minorHAnsi"/>
          <w:b/>
          <w:bCs/>
        </w:rPr>
        <w:t>A</w:t>
      </w:r>
      <w:r w:rsidR="000D07A5" w:rsidRPr="0053582D">
        <w:rPr>
          <w:rFonts w:cstheme="minorHAnsi"/>
          <w:b/>
          <w:bCs/>
        </w:rPr>
        <w:t xml:space="preserve">dmission Specialist </w:t>
      </w:r>
    </w:p>
    <w:p w14:paraId="4686238B" w14:textId="034B2FEF" w:rsidR="000D07A5" w:rsidRDefault="000D07A5" w:rsidP="00DC426B">
      <w:pPr>
        <w:rPr>
          <w:rFonts w:cstheme="minorHAnsi"/>
          <w:b/>
          <w:bCs/>
        </w:rPr>
      </w:pPr>
      <w:r w:rsidRPr="0053582D">
        <w:rPr>
          <w:rFonts w:cstheme="minorHAnsi"/>
          <w:b/>
          <w:bCs/>
        </w:rPr>
        <w:t>DaVita Kidney Care</w:t>
      </w:r>
      <w:r w:rsidR="0053582D" w:rsidRPr="0053582D">
        <w:rPr>
          <w:rFonts w:cstheme="minorHAnsi"/>
          <w:b/>
          <w:bCs/>
        </w:rPr>
        <w:t xml:space="preserve"> – Aurora, CO</w:t>
      </w:r>
    </w:p>
    <w:p w14:paraId="4A89E2B6" w14:textId="6C469AFD" w:rsidR="004E0A0F" w:rsidRPr="00B62A41" w:rsidRDefault="004E0A0F" w:rsidP="004E0A0F">
      <w:pPr>
        <w:pStyle w:val="ListParagraph"/>
        <w:numPr>
          <w:ilvl w:val="0"/>
          <w:numId w:val="14"/>
        </w:numPr>
        <w:rPr>
          <w:sz w:val="24"/>
          <w:szCs w:val="24"/>
        </w:rPr>
      </w:pPr>
      <w:r>
        <w:t>Use computers for various applications, such as database management, word processing, excel, People</w:t>
      </w:r>
      <w:r>
        <w:t xml:space="preserve"> </w:t>
      </w:r>
      <w:r>
        <w:t>Net &amp; Quality Net.</w:t>
      </w:r>
    </w:p>
    <w:p w14:paraId="6BB4D764" w14:textId="47126E03" w:rsidR="00B62A41" w:rsidRPr="00B62A41" w:rsidRDefault="00B62A41" w:rsidP="004E0A0F">
      <w:pPr>
        <w:pStyle w:val="ListParagraph"/>
        <w:numPr>
          <w:ilvl w:val="0"/>
          <w:numId w:val="14"/>
        </w:numPr>
        <w:rPr>
          <w:sz w:val="24"/>
          <w:szCs w:val="24"/>
        </w:rPr>
      </w:pPr>
      <w:r>
        <w:t xml:space="preserve">Actively engages in daily implementation of strategic goals as they relate to relate to capacity monument, patient flow and department development. </w:t>
      </w:r>
    </w:p>
    <w:p w14:paraId="29133E83" w14:textId="4C1B030D" w:rsidR="00B62A41" w:rsidRDefault="00B62A41" w:rsidP="004E0A0F">
      <w:pPr>
        <w:pStyle w:val="ListParagraph"/>
        <w:numPr>
          <w:ilvl w:val="0"/>
          <w:numId w:val="14"/>
        </w:numPr>
        <w:rPr>
          <w:sz w:val="24"/>
          <w:szCs w:val="24"/>
        </w:rPr>
      </w:pPr>
      <w:r>
        <w:t>Build positive relationships with Hospitals, Discharge planners, Case Managers, DaVita teammates across the Village with provide customer service excellence</w:t>
      </w:r>
    </w:p>
    <w:p w14:paraId="0DB1B86F" w14:textId="2A4B3EA6" w:rsidR="00376623" w:rsidRPr="00D532EE" w:rsidRDefault="00B62A41" w:rsidP="00B46CE8">
      <w:pPr>
        <w:pStyle w:val="ListParagraph"/>
        <w:numPr>
          <w:ilvl w:val="0"/>
          <w:numId w:val="14"/>
        </w:numPr>
        <w:rPr>
          <w:b/>
        </w:rPr>
      </w:pPr>
      <w:r w:rsidRPr="00B62A41">
        <w:rPr>
          <w:rFonts w:cstheme="minorHAnsi"/>
        </w:rPr>
        <w:t>Assist in the development and the process of admissions</w:t>
      </w:r>
      <w:r>
        <w:rPr>
          <w:rFonts w:cstheme="minorHAnsi"/>
        </w:rPr>
        <w:t>.</w:t>
      </w:r>
    </w:p>
    <w:p w14:paraId="75A44A74" w14:textId="77777777" w:rsidR="006C2920" w:rsidRDefault="00B46CE8" w:rsidP="00B46CE8">
      <w:pPr>
        <w:rPr>
          <w:b/>
        </w:rPr>
      </w:pPr>
      <w:r>
        <w:rPr>
          <w:b/>
        </w:rPr>
        <w:t>QMAP</w:t>
      </w:r>
      <w:r w:rsidRPr="00FB047F">
        <w:rPr>
          <w:b/>
        </w:rPr>
        <w:t xml:space="preserve"> </w:t>
      </w:r>
      <w:r w:rsidR="008F107A">
        <w:rPr>
          <w:b/>
        </w:rPr>
        <w:t>M</w:t>
      </w:r>
      <w:r w:rsidRPr="00FB047F">
        <w:rPr>
          <w:b/>
        </w:rPr>
        <w:t xml:space="preserve">edication </w:t>
      </w:r>
      <w:r w:rsidR="008F107A">
        <w:rPr>
          <w:b/>
        </w:rPr>
        <w:t>A</w:t>
      </w:r>
      <w:r w:rsidRPr="00FB047F">
        <w:rPr>
          <w:b/>
        </w:rPr>
        <w:t>dministration</w:t>
      </w:r>
    </w:p>
    <w:p w14:paraId="445A3852" w14:textId="7B20F42B" w:rsidR="00B46CE8" w:rsidRPr="006C2920" w:rsidRDefault="001C413B" w:rsidP="00B46CE8">
      <w:pPr>
        <w:rPr>
          <w:b/>
          <w:bCs/>
        </w:rPr>
      </w:pPr>
      <w:r w:rsidRPr="006C2920">
        <w:rPr>
          <w:b/>
          <w:bCs/>
        </w:rPr>
        <w:t>Rocky Mountain AL</w:t>
      </w:r>
      <w:r w:rsidR="006C2920">
        <w:rPr>
          <w:b/>
          <w:bCs/>
        </w:rPr>
        <w:t xml:space="preserve"> - </w:t>
      </w:r>
      <w:r w:rsidRPr="006C2920">
        <w:rPr>
          <w:b/>
          <w:bCs/>
          <w:iCs/>
        </w:rPr>
        <w:t>Denver</w:t>
      </w:r>
      <w:r w:rsidR="00B46CE8" w:rsidRPr="006C2920">
        <w:rPr>
          <w:b/>
          <w:bCs/>
          <w:iCs/>
        </w:rPr>
        <w:t>, CO</w:t>
      </w:r>
      <w:r w:rsidR="00B46CE8" w:rsidRPr="006C2920">
        <w:rPr>
          <w:b/>
          <w:bCs/>
          <w:iCs/>
        </w:rPr>
        <w:tab/>
      </w:r>
      <w:r w:rsidR="00B46CE8" w:rsidRPr="006C2920">
        <w:rPr>
          <w:b/>
          <w:bCs/>
          <w:i/>
        </w:rPr>
        <w:t xml:space="preserve">    </w:t>
      </w:r>
    </w:p>
    <w:p w14:paraId="542F8166" w14:textId="77777777" w:rsidR="00B46CE8" w:rsidRDefault="00B46CE8" w:rsidP="00B46CE8">
      <w:pPr>
        <w:pStyle w:val="ListParagraph"/>
        <w:numPr>
          <w:ilvl w:val="0"/>
          <w:numId w:val="9"/>
        </w:numPr>
        <w:spacing w:after="0" w:line="240" w:lineRule="auto"/>
      </w:pPr>
      <w:r w:rsidRPr="00CC10EE">
        <w:t xml:space="preserve">Provided treatment </w:t>
      </w:r>
      <w:r>
        <w:t>within scope of practice as defined by state law.</w:t>
      </w:r>
    </w:p>
    <w:p w14:paraId="3D83F734" w14:textId="77777777" w:rsidR="00B46CE8" w:rsidRDefault="00B46CE8" w:rsidP="00B46CE8">
      <w:pPr>
        <w:pStyle w:val="ListParagraph"/>
        <w:numPr>
          <w:ilvl w:val="0"/>
          <w:numId w:val="9"/>
        </w:numPr>
        <w:spacing w:after="0" w:line="240" w:lineRule="auto"/>
      </w:pPr>
      <w:r>
        <w:t xml:space="preserve">Frequently commended for maintaining the safety. Respect and dignity of residents. </w:t>
      </w:r>
    </w:p>
    <w:p w14:paraId="0AAF54DE" w14:textId="4E6E4329" w:rsidR="00B46CE8" w:rsidRDefault="00B46CE8" w:rsidP="00B46CE8">
      <w:pPr>
        <w:pStyle w:val="ListParagraph"/>
        <w:numPr>
          <w:ilvl w:val="0"/>
          <w:numId w:val="9"/>
        </w:numPr>
        <w:spacing w:after="0" w:line="240" w:lineRule="auto"/>
      </w:pPr>
      <w:r>
        <w:t>Ensured HIP</w:t>
      </w:r>
      <w:r w:rsidR="00B2054E">
        <w:t>A</w:t>
      </w:r>
      <w:r>
        <w:t xml:space="preserve">A compliance. </w:t>
      </w:r>
    </w:p>
    <w:p w14:paraId="24EEE965" w14:textId="490B6A2D" w:rsidR="004E1367" w:rsidRDefault="00B46CE8" w:rsidP="006C2920">
      <w:pPr>
        <w:pStyle w:val="ListParagraph"/>
        <w:numPr>
          <w:ilvl w:val="0"/>
          <w:numId w:val="9"/>
        </w:numPr>
        <w:spacing w:after="0" w:line="240" w:lineRule="auto"/>
      </w:pPr>
      <w:r>
        <w:t xml:space="preserve">Provided caring companionship to elderly and disabled patients. Provided primary resident care and assistance with daily living activities. </w:t>
      </w:r>
    </w:p>
    <w:p w14:paraId="37BB0C72" w14:textId="77777777" w:rsidR="001831A5" w:rsidRPr="0082349A" w:rsidRDefault="001831A5" w:rsidP="001831A5">
      <w:pPr>
        <w:pStyle w:val="ListParagraph"/>
        <w:numPr>
          <w:ilvl w:val="0"/>
          <w:numId w:val="9"/>
        </w:numPr>
      </w:pPr>
      <w:r>
        <w:lastRenderedPageBreak/>
        <w:t xml:space="preserve">Experience with </w:t>
      </w:r>
      <w:r w:rsidRPr="0082349A">
        <w:rPr>
          <w:bCs/>
        </w:rPr>
        <w:t xml:space="preserve">electronic health records (EHR) </w:t>
      </w:r>
    </w:p>
    <w:p w14:paraId="1DD9433D" w14:textId="77777777" w:rsidR="001831A5" w:rsidRPr="0082349A" w:rsidRDefault="001831A5" w:rsidP="001831A5">
      <w:pPr>
        <w:pStyle w:val="ListParagraph"/>
        <w:numPr>
          <w:ilvl w:val="0"/>
          <w:numId w:val="9"/>
        </w:numPr>
      </w:pPr>
      <w:r w:rsidRPr="0082349A">
        <w:rPr>
          <w:bCs/>
        </w:rPr>
        <w:t xml:space="preserve">Strong technical skills relating to current healthcare technology </w:t>
      </w:r>
    </w:p>
    <w:p w14:paraId="32F53C20" w14:textId="77777777" w:rsidR="001831A5" w:rsidRPr="0082349A" w:rsidRDefault="001831A5" w:rsidP="001831A5">
      <w:pPr>
        <w:pStyle w:val="ListParagraph"/>
        <w:numPr>
          <w:ilvl w:val="0"/>
          <w:numId w:val="9"/>
        </w:numPr>
      </w:pPr>
      <w:r w:rsidRPr="0082349A">
        <w:rPr>
          <w:bCs/>
        </w:rPr>
        <w:t>Analytical skills understanding and abiding by current regulations</w:t>
      </w:r>
    </w:p>
    <w:p w14:paraId="05105D9D" w14:textId="77777777" w:rsidR="001831A5" w:rsidRPr="00F97A32" w:rsidRDefault="001831A5" w:rsidP="001831A5">
      <w:pPr>
        <w:pStyle w:val="ListParagraph"/>
        <w:numPr>
          <w:ilvl w:val="0"/>
          <w:numId w:val="9"/>
        </w:numPr>
      </w:pPr>
      <w:r w:rsidRPr="0082349A">
        <w:rPr>
          <w:bCs/>
        </w:rPr>
        <w:t>Effective communicator able to convey policies, present data, and recommend cost/time saving strategies</w:t>
      </w:r>
    </w:p>
    <w:p w14:paraId="5FE3F62C" w14:textId="04EF221F" w:rsidR="001831A5" w:rsidRPr="007B31B5" w:rsidRDefault="001831A5" w:rsidP="001831A5">
      <w:pPr>
        <w:pStyle w:val="ListParagraph"/>
        <w:numPr>
          <w:ilvl w:val="0"/>
          <w:numId w:val="9"/>
        </w:numPr>
      </w:pPr>
      <w:r>
        <w:rPr>
          <w:bCs/>
        </w:rPr>
        <w:t xml:space="preserve">Expert in Microsoft, </w:t>
      </w:r>
      <w:r>
        <w:rPr>
          <w:bCs/>
        </w:rPr>
        <w:t>Excel,</w:t>
      </w:r>
      <w:r>
        <w:rPr>
          <w:bCs/>
        </w:rPr>
        <w:t xml:space="preserve"> and Outlook </w:t>
      </w:r>
    </w:p>
    <w:p w14:paraId="55F51F35" w14:textId="2079F6A5" w:rsidR="001831A5" w:rsidRDefault="001831A5" w:rsidP="001831A5">
      <w:pPr>
        <w:pStyle w:val="ListParagraph"/>
        <w:numPr>
          <w:ilvl w:val="0"/>
          <w:numId w:val="9"/>
        </w:numPr>
      </w:pPr>
      <w:r>
        <w:rPr>
          <w:bCs/>
        </w:rPr>
        <w:t xml:space="preserve">Accounting experience </w:t>
      </w:r>
    </w:p>
    <w:p w14:paraId="6E775172" w14:textId="77777777" w:rsidR="003C2968" w:rsidRDefault="003C2968" w:rsidP="003C2968">
      <w:pPr>
        <w:pStyle w:val="ListParagraph"/>
        <w:spacing w:after="0" w:line="240" w:lineRule="auto"/>
      </w:pPr>
    </w:p>
    <w:p w14:paraId="727C7042" w14:textId="69615034" w:rsidR="003C2968" w:rsidRPr="003B19FB" w:rsidRDefault="006C2920" w:rsidP="003C2968">
      <w:pPr>
        <w:pStyle w:val="Heading1"/>
        <w:rPr>
          <w:rFonts w:asciiTheme="minorHAnsi" w:hAnsiTheme="minorHAnsi" w:cstheme="minorHAnsi"/>
        </w:rPr>
      </w:pPr>
      <w:r>
        <w:rPr>
          <w:rFonts w:asciiTheme="minorHAnsi" w:hAnsiTheme="minorHAnsi" w:cstheme="minorHAnsi"/>
        </w:rPr>
        <w:t xml:space="preserve">Education </w:t>
      </w:r>
    </w:p>
    <w:p w14:paraId="2AEB78E8" w14:textId="399E6DB6" w:rsidR="003C2968" w:rsidRPr="00C37B5D" w:rsidRDefault="00C37B5D" w:rsidP="00C37B5D">
      <w:pPr>
        <w:rPr>
          <w:b/>
          <w:bCs/>
        </w:rPr>
      </w:pPr>
      <w:r w:rsidRPr="00C37B5D">
        <w:rPr>
          <w:b/>
          <w:bCs/>
        </w:rPr>
        <w:t>Web Developer:</w:t>
      </w:r>
    </w:p>
    <w:p w14:paraId="0DE39FEF" w14:textId="7B049C61" w:rsidR="00C37B5D" w:rsidRPr="00C37B5D" w:rsidRDefault="00C37B5D" w:rsidP="00C37B5D">
      <w:pPr>
        <w:rPr>
          <w:b/>
          <w:bCs/>
        </w:rPr>
      </w:pPr>
      <w:r w:rsidRPr="00C37B5D">
        <w:rPr>
          <w:b/>
          <w:bCs/>
        </w:rPr>
        <w:t xml:space="preserve">The coding Bootcamp at DU Denver – </w:t>
      </w:r>
      <w:r w:rsidRPr="00C37B5D">
        <w:t>Denver, CO</w:t>
      </w:r>
      <w:r w:rsidR="00E17DFB">
        <w:tab/>
      </w:r>
    </w:p>
    <w:p w14:paraId="7DE2421A" w14:textId="71AB43FE" w:rsidR="00F32275" w:rsidRPr="00743F4F" w:rsidRDefault="00C37B5D" w:rsidP="00F32275">
      <w:pPr>
        <w:rPr>
          <w:rFonts w:asciiTheme="minorHAnsi" w:hAnsiTheme="minorHAnsi" w:cstheme="minorHAnsi"/>
          <w:sz w:val="22"/>
          <w:szCs w:val="22"/>
        </w:rPr>
      </w:pPr>
      <w:r w:rsidRPr="00743F4F">
        <w:rPr>
          <w:rFonts w:asciiTheme="minorHAnsi" w:hAnsiTheme="minorHAnsi" w:cstheme="minorHAnsi"/>
          <w:sz w:val="22"/>
          <w:szCs w:val="22"/>
        </w:rPr>
        <w:t>A rigorous 12-week course, presented by the University of Denver for processional Education, that develops the skills needed to build dynamic web application and gain proficiency in the theory and application of web development.</w:t>
      </w:r>
    </w:p>
    <w:p w14:paraId="3C91B9ED" w14:textId="77777777" w:rsidR="00C37B5D" w:rsidRPr="003B19FB" w:rsidRDefault="00C37B5D" w:rsidP="00F32275">
      <w:pPr>
        <w:rPr>
          <w:rFonts w:asciiTheme="minorHAnsi" w:hAnsiTheme="minorHAnsi" w:cstheme="minorHAnsi"/>
        </w:rPr>
      </w:pPr>
    </w:p>
    <w:p w14:paraId="6C0EE604" w14:textId="3458EB51" w:rsidR="00F32275" w:rsidRDefault="00C37B5D" w:rsidP="00F32275">
      <w:pPr>
        <w:rPr>
          <w:rFonts w:asciiTheme="minorHAnsi" w:hAnsiTheme="minorHAnsi" w:cstheme="minorHAnsi"/>
          <w:b/>
        </w:rPr>
      </w:pPr>
      <w:r>
        <w:rPr>
          <w:rFonts w:asciiTheme="minorHAnsi" w:hAnsiTheme="minorHAnsi" w:cstheme="minorHAnsi"/>
          <w:b/>
        </w:rPr>
        <w:t xml:space="preserve">Bachelor of Sciences </w:t>
      </w:r>
    </w:p>
    <w:p w14:paraId="129B09FD" w14:textId="7506FE36" w:rsidR="00F32275" w:rsidRDefault="00F32275" w:rsidP="00C37B5D">
      <w:r w:rsidRPr="00C37B5D">
        <w:rPr>
          <w:b/>
          <w:bCs/>
        </w:rPr>
        <w:t>Metropolitan State University of Denver</w:t>
      </w:r>
      <w:r w:rsidR="00C37B5D">
        <w:t xml:space="preserve"> – </w:t>
      </w:r>
      <w:r>
        <w:t>Denver</w:t>
      </w:r>
      <w:r w:rsidR="00C37B5D">
        <w:t xml:space="preserve">, </w:t>
      </w:r>
      <w:r>
        <w:t xml:space="preserve">CO </w:t>
      </w:r>
      <w:r>
        <w:tab/>
        <w:t xml:space="preserve">    2016- 2020    </w:t>
      </w:r>
    </w:p>
    <w:p w14:paraId="60DADCFD" w14:textId="77777777" w:rsidR="00F32275" w:rsidRDefault="00F32275" w:rsidP="00C37B5D">
      <w:r>
        <w:t>B.S in Healthcare management; Minor: E</w:t>
      </w:r>
      <w:r w:rsidRPr="00720F2C">
        <w:t>ntrepreneurship</w:t>
      </w:r>
    </w:p>
    <w:p w14:paraId="68A1D92B" w14:textId="241536F1" w:rsidR="00F32275" w:rsidRDefault="00F32275" w:rsidP="003C2968">
      <w:pPr>
        <w:pStyle w:val="ListParagraph"/>
        <w:spacing w:after="0" w:line="240" w:lineRule="auto"/>
      </w:pPr>
    </w:p>
    <w:p w14:paraId="5CE979BD" w14:textId="03F03EBA" w:rsidR="00F32275" w:rsidRDefault="00F32275" w:rsidP="003C2968">
      <w:pPr>
        <w:pStyle w:val="ListParagraph"/>
        <w:spacing w:after="0" w:line="240" w:lineRule="auto"/>
      </w:pPr>
    </w:p>
    <w:p w14:paraId="32A30ABC" w14:textId="33DFABBC" w:rsidR="00F32275" w:rsidRDefault="00F32275" w:rsidP="003C2968">
      <w:pPr>
        <w:pStyle w:val="ListParagraph"/>
        <w:spacing w:after="0" w:line="240" w:lineRule="auto"/>
      </w:pPr>
    </w:p>
    <w:p w14:paraId="26CC122E" w14:textId="77777777" w:rsidR="00F32275" w:rsidRDefault="00F32275" w:rsidP="003C2968">
      <w:pPr>
        <w:pStyle w:val="ListParagraph"/>
        <w:spacing w:after="0" w:line="240" w:lineRule="auto"/>
      </w:pPr>
    </w:p>
    <w:p w14:paraId="41A13FA5" w14:textId="42FE11D1" w:rsidR="00A90527" w:rsidRPr="00C37B5D" w:rsidRDefault="00A90527" w:rsidP="00C37B5D"/>
    <w:sectPr w:rsidR="00A90527" w:rsidRPr="00C37B5D"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6BFE3" w14:textId="77777777" w:rsidR="00977A88" w:rsidRDefault="00977A88" w:rsidP="005A7565">
      <w:r>
        <w:separator/>
      </w:r>
    </w:p>
  </w:endnote>
  <w:endnote w:type="continuationSeparator" w:id="0">
    <w:p w14:paraId="6502ABF0" w14:textId="77777777" w:rsidR="00977A88" w:rsidRDefault="00977A88"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1249" w14:textId="77777777" w:rsidR="00CE1719" w:rsidRDefault="00CE1719"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2E72B" w14:textId="77777777" w:rsidR="00977A88" w:rsidRDefault="00977A88" w:rsidP="005A7565">
      <w:r>
        <w:separator/>
      </w:r>
    </w:p>
  </w:footnote>
  <w:footnote w:type="continuationSeparator" w:id="0">
    <w:p w14:paraId="123244D3" w14:textId="77777777" w:rsidR="00977A88" w:rsidRDefault="00977A88"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3F2D45"/>
    <w:multiLevelType w:val="hybridMultilevel"/>
    <w:tmpl w:val="EC7E1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0B3DDA"/>
    <w:multiLevelType w:val="hybridMultilevel"/>
    <w:tmpl w:val="47C8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2008AC"/>
    <w:multiLevelType w:val="hybridMultilevel"/>
    <w:tmpl w:val="B046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5030E3"/>
    <w:multiLevelType w:val="hybridMultilevel"/>
    <w:tmpl w:val="045CA882"/>
    <w:lvl w:ilvl="0" w:tplc="D3B68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654A1"/>
    <w:multiLevelType w:val="hybridMultilevel"/>
    <w:tmpl w:val="C0CA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3F532C"/>
    <w:multiLevelType w:val="hybridMultilevel"/>
    <w:tmpl w:val="2664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F1696"/>
    <w:multiLevelType w:val="hybridMultilevel"/>
    <w:tmpl w:val="54E6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6"/>
  </w:num>
  <w:num w:numId="5">
    <w:abstractNumId w:val="11"/>
  </w:num>
  <w:num w:numId="6">
    <w:abstractNumId w:val="4"/>
  </w:num>
  <w:num w:numId="7">
    <w:abstractNumId w:val="5"/>
  </w:num>
  <w:num w:numId="8">
    <w:abstractNumId w:val="3"/>
  </w:num>
  <w:num w:numId="9">
    <w:abstractNumId w:val="8"/>
  </w:num>
  <w:num w:numId="10">
    <w:abstractNumId w:val="13"/>
  </w:num>
  <w:num w:numId="11">
    <w:abstractNumId w:val="12"/>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F3"/>
    <w:rsid w:val="00013EC7"/>
    <w:rsid w:val="000208CD"/>
    <w:rsid w:val="000303D0"/>
    <w:rsid w:val="000643B3"/>
    <w:rsid w:val="000B4391"/>
    <w:rsid w:val="000B77DF"/>
    <w:rsid w:val="000D07A5"/>
    <w:rsid w:val="000E6D36"/>
    <w:rsid w:val="000F0733"/>
    <w:rsid w:val="00123F5A"/>
    <w:rsid w:val="0015295F"/>
    <w:rsid w:val="00154A0D"/>
    <w:rsid w:val="00162986"/>
    <w:rsid w:val="001831A5"/>
    <w:rsid w:val="001B0371"/>
    <w:rsid w:val="001C29E5"/>
    <w:rsid w:val="001C413B"/>
    <w:rsid w:val="001D0561"/>
    <w:rsid w:val="001E0FD6"/>
    <w:rsid w:val="001E6A4B"/>
    <w:rsid w:val="00241560"/>
    <w:rsid w:val="0024293F"/>
    <w:rsid w:val="00251FA2"/>
    <w:rsid w:val="00280927"/>
    <w:rsid w:val="00282324"/>
    <w:rsid w:val="00291CAE"/>
    <w:rsid w:val="00292655"/>
    <w:rsid w:val="002C70D7"/>
    <w:rsid w:val="0033557D"/>
    <w:rsid w:val="00344BC9"/>
    <w:rsid w:val="00363CFD"/>
    <w:rsid w:val="0036796F"/>
    <w:rsid w:val="00376623"/>
    <w:rsid w:val="00381598"/>
    <w:rsid w:val="003A0D27"/>
    <w:rsid w:val="003A6261"/>
    <w:rsid w:val="003B19FB"/>
    <w:rsid w:val="003C1A78"/>
    <w:rsid w:val="003C2968"/>
    <w:rsid w:val="003D2340"/>
    <w:rsid w:val="003E0912"/>
    <w:rsid w:val="00444D0A"/>
    <w:rsid w:val="004666B1"/>
    <w:rsid w:val="004725C4"/>
    <w:rsid w:val="004A5657"/>
    <w:rsid w:val="004C4A7A"/>
    <w:rsid w:val="004E0A0F"/>
    <w:rsid w:val="004E1367"/>
    <w:rsid w:val="004E676C"/>
    <w:rsid w:val="00532F85"/>
    <w:rsid w:val="0053582D"/>
    <w:rsid w:val="005709EC"/>
    <w:rsid w:val="0058698A"/>
    <w:rsid w:val="005965D6"/>
    <w:rsid w:val="005A7565"/>
    <w:rsid w:val="005E0EC7"/>
    <w:rsid w:val="00605767"/>
    <w:rsid w:val="00635AE1"/>
    <w:rsid w:val="00644F9A"/>
    <w:rsid w:val="00673761"/>
    <w:rsid w:val="0068627A"/>
    <w:rsid w:val="006B581D"/>
    <w:rsid w:val="006C2920"/>
    <w:rsid w:val="006D230D"/>
    <w:rsid w:val="007206A2"/>
    <w:rsid w:val="00743C1C"/>
    <w:rsid w:val="00743F4F"/>
    <w:rsid w:val="007523EB"/>
    <w:rsid w:val="007B31B5"/>
    <w:rsid w:val="007C56F7"/>
    <w:rsid w:val="007C734D"/>
    <w:rsid w:val="007D1308"/>
    <w:rsid w:val="00814728"/>
    <w:rsid w:val="0082349A"/>
    <w:rsid w:val="00832DA5"/>
    <w:rsid w:val="008524B4"/>
    <w:rsid w:val="008723B0"/>
    <w:rsid w:val="00884A2D"/>
    <w:rsid w:val="008A57C6"/>
    <w:rsid w:val="008A60B6"/>
    <w:rsid w:val="008B7902"/>
    <w:rsid w:val="008D41CD"/>
    <w:rsid w:val="008D70BD"/>
    <w:rsid w:val="008F107A"/>
    <w:rsid w:val="00903C96"/>
    <w:rsid w:val="00940F57"/>
    <w:rsid w:val="00977A88"/>
    <w:rsid w:val="0098550F"/>
    <w:rsid w:val="009938ED"/>
    <w:rsid w:val="009974DB"/>
    <w:rsid w:val="009C6AA9"/>
    <w:rsid w:val="00A04473"/>
    <w:rsid w:val="00A11770"/>
    <w:rsid w:val="00A23D2E"/>
    <w:rsid w:val="00A575F3"/>
    <w:rsid w:val="00A90527"/>
    <w:rsid w:val="00AA0CA0"/>
    <w:rsid w:val="00AA738F"/>
    <w:rsid w:val="00B2054E"/>
    <w:rsid w:val="00B46CE8"/>
    <w:rsid w:val="00B62A41"/>
    <w:rsid w:val="00B703F2"/>
    <w:rsid w:val="00B74473"/>
    <w:rsid w:val="00B77C69"/>
    <w:rsid w:val="00B8192E"/>
    <w:rsid w:val="00B901E5"/>
    <w:rsid w:val="00BA03D1"/>
    <w:rsid w:val="00BA4A75"/>
    <w:rsid w:val="00BB7FB4"/>
    <w:rsid w:val="00BC7DFE"/>
    <w:rsid w:val="00BE3B15"/>
    <w:rsid w:val="00BF2BDF"/>
    <w:rsid w:val="00BF6918"/>
    <w:rsid w:val="00C10152"/>
    <w:rsid w:val="00C306A5"/>
    <w:rsid w:val="00C37B5D"/>
    <w:rsid w:val="00C37E59"/>
    <w:rsid w:val="00C503E6"/>
    <w:rsid w:val="00C51BF3"/>
    <w:rsid w:val="00C55B0B"/>
    <w:rsid w:val="00C626BE"/>
    <w:rsid w:val="00C70C0B"/>
    <w:rsid w:val="00C7118F"/>
    <w:rsid w:val="00C7161D"/>
    <w:rsid w:val="00CB10ED"/>
    <w:rsid w:val="00CE1719"/>
    <w:rsid w:val="00D23D0F"/>
    <w:rsid w:val="00D532EE"/>
    <w:rsid w:val="00D56523"/>
    <w:rsid w:val="00D56792"/>
    <w:rsid w:val="00D83A1D"/>
    <w:rsid w:val="00D965EB"/>
    <w:rsid w:val="00DA1702"/>
    <w:rsid w:val="00DC2E06"/>
    <w:rsid w:val="00DC426B"/>
    <w:rsid w:val="00E105CB"/>
    <w:rsid w:val="00E17DFB"/>
    <w:rsid w:val="00E21F68"/>
    <w:rsid w:val="00E32EC6"/>
    <w:rsid w:val="00E44059"/>
    <w:rsid w:val="00E74BC9"/>
    <w:rsid w:val="00E85944"/>
    <w:rsid w:val="00E969E4"/>
    <w:rsid w:val="00EA2F62"/>
    <w:rsid w:val="00EB2A92"/>
    <w:rsid w:val="00EF582B"/>
    <w:rsid w:val="00F07345"/>
    <w:rsid w:val="00F32275"/>
    <w:rsid w:val="00F376E5"/>
    <w:rsid w:val="00F41E0C"/>
    <w:rsid w:val="00F54C46"/>
    <w:rsid w:val="00F61891"/>
    <w:rsid w:val="00F66153"/>
    <w:rsid w:val="00F71A97"/>
    <w:rsid w:val="00F9715D"/>
    <w:rsid w:val="00F97A32"/>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6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link w:val="HeaderChar"/>
    <w:uiPriority w:val="99"/>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character" w:customStyle="1" w:styleId="HeaderChar">
    <w:name w:val="Header Char"/>
    <w:basedOn w:val="DefaultParagraphFont"/>
    <w:link w:val="Header"/>
    <w:uiPriority w:val="99"/>
    <w:rsid w:val="00C51BF3"/>
    <w:rPr>
      <w:sz w:val="24"/>
      <w:szCs w:val="24"/>
    </w:rPr>
  </w:style>
  <w:style w:type="paragraph" w:styleId="ListParagraph">
    <w:name w:val="List Paragraph"/>
    <w:basedOn w:val="Normal"/>
    <w:uiPriority w:val="34"/>
    <w:qFormat/>
    <w:rsid w:val="00BE3B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7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hikarit12@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tikaadhika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202\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EF9A-5F3B-44DA-8BC2-F788423F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C:\Users\17202\AppData\Roaming\Microsoft\Templates\Extended CV (resume).dotx</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2020-07-20T23:03:00Z</dcterms:created>
  <dcterms:modified xsi:type="dcterms:W3CDTF">2021-02-13T03:46:00Z</dcterms:modified>
</cp:coreProperties>
</file>